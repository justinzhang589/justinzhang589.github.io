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68A657" w14:textId="7EC23D5B" w:rsidR="00ED1E41" w:rsidRPr="00ED1E41" w:rsidRDefault="00ED1E41" w:rsidP="00A060B4">
      <w:pPr>
        <w:pStyle w:val="ContactDetails"/>
        <w:spacing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Justin Zhang</w:t>
      </w:r>
    </w:p>
    <w:p w14:paraId="6657613A" w14:textId="63635D33" w:rsidR="00ED1E41" w:rsidRDefault="001A4A3D" w:rsidP="00A9435B">
      <w:pPr>
        <w:pStyle w:val="ContactDetails"/>
        <w:spacing w:before="0" w:after="0"/>
        <w:jc w:val="center"/>
        <w:rPr>
          <w:rFonts w:ascii="Times New Roman" w:hAnsi="Times New Roman" w:cs="Times New Roman"/>
          <w:sz w:val="22"/>
          <w:szCs w:val="22"/>
        </w:rPr>
      </w:pPr>
      <w:r w:rsidRPr="00A060B4">
        <w:rPr>
          <w:rFonts w:ascii="Times New Roman" w:hAnsi="Times New Roman" w:cs="Times New Roman"/>
          <w:sz w:val="22"/>
          <w:szCs w:val="22"/>
        </w:rPr>
        <w:t>4445 Chadwyck Dr.</w:t>
      </w:r>
      <w:r w:rsidR="00ED1E41" w:rsidRPr="00A060B4">
        <w:rPr>
          <w:rFonts w:ascii="Times New Roman" w:hAnsi="Times New Roman" w:cs="Times New Roman"/>
          <w:sz w:val="22"/>
          <w:szCs w:val="22"/>
        </w:rPr>
        <w:t xml:space="preserve"> </w:t>
      </w:r>
      <w:r w:rsidR="00ED1E41" w:rsidRPr="00A060B4">
        <w:rPr>
          <w:rFonts w:ascii="Wingdings" w:hAnsi="Wingdings"/>
          <w:color w:val="000000"/>
          <w:sz w:val="22"/>
          <w:szCs w:val="22"/>
        </w:rPr>
        <w:t></w:t>
      </w:r>
      <w:r w:rsidRPr="00A060B4">
        <w:rPr>
          <w:rFonts w:ascii="Times New Roman" w:hAnsi="Times New Roman" w:cs="Times New Roman"/>
          <w:sz w:val="22"/>
          <w:szCs w:val="22"/>
        </w:rPr>
        <w:t xml:space="preserve"> Winston-Salem, NC 27106</w:t>
      </w:r>
      <w:r w:rsidRPr="00A060B4">
        <w:rPr>
          <w:rFonts w:ascii="Times New Roman" w:hAnsi="Times New Roman" w:cs="Times New Roman"/>
          <w:sz w:val="22"/>
          <w:szCs w:val="22"/>
        </w:rPr>
        <w:br/>
        <w:t xml:space="preserve">Phone: 336-413-6408 </w:t>
      </w:r>
      <w:r w:rsidR="00ED1E41" w:rsidRPr="00A060B4">
        <w:rPr>
          <w:rFonts w:ascii="Wingdings" w:hAnsi="Wingdings"/>
          <w:color w:val="000000"/>
          <w:sz w:val="22"/>
          <w:szCs w:val="22"/>
        </w:rPr>
        <w:t></w:t>
      </w:r>
      <w:r w:rsidR="00ED1E41" w:rsidRPr="00A060B4">
        <w:rPr>
          <w:rFonts w:ascii="Times New Roman" w:hAnsi="Times New Roman" w:cs="Times New Roman"/>
          <w:sz w:val="22"/>
          <w:szCs w:val="22"/>
        </w:rPr>
        <w:t xml:space="preserve"> </w:t>
      </w:r>
      <w:r w:rsidRPr="00A060B4">
        <w:rPr>
          <w:rFonts w:ascii="Times New Roman" w:hAnsi="Times New Roman" w:cs="Times New Roman"/>
          <w:sz w:val="22"/>
          <w:szCs w:val="22"/>
        </w:rPr>
        <w:t xml:space="preserve">E-Mail: </w:t>
      </w:r>
      <w:hyperlink r:id="rId9" w:history="1">
        <w:r w:rsidR="00A47416" w:rsidRPr="00D26D48">
          <w:rPr>
            <w:rStyle w:val="Hyperlink"/>
            <w:rFonts w:ascii="Times New Roman" w:hAnsi="Times New Roman" w:cs="Times New Roman"/>
            <w:sz w:val="22"/>
            <w:szCs w:val="22"/>
          </w:rPr>
          <w:t>justin_zhang@brown.edu</w:t>
        </w:r>
      </w:hyperlink>
    </w:p>
    <w:p w14:paraId="569A2A9D" w14:textId="2D82D07C" w:rsidR="00023F41" w:rsidRPr="00A060B4" w:rsidRDefault="000E533F" w:rsidP="00023F41">
      <w:pPr>
        <w:pStyle w:val="ContactDetails"/>
        <w:spacing w:before="0" w:after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Personal w</w:t>
      </w:r>
      <w:r w:rsidR="00A47416">
        <w:rPr>
          <w:rFonts w:ascii="Times New Roman" w:hAnsi="Times New Roman" w:cs="Times New Roman"/>
          <w:sz w:val="22"/>
          <w:szCs w:val="22"/>
        </w:rPr>
        <w:t xml:space="preserve">ebsite: </w:t>
      </w:r>
      <w:hyperlink r:id="rId10" w:history="1">
        <w:r w:rsidR="00F501A6" w:rsidRPr="00F501A6">
          <w:rPr>
            <w:rStyle w:val="Hyperlink"/>
            <w:rFonts w:ascii="Times New Roman" w:hAnsi="Times New Roman" w:cs="Times New Roman"/>
            <w:sz w:val="22"/>
            <w:szCs w:val="22"/>
          </w:rPr>
          <w:t>jmz.tn.my</w:t>
        </w:r>
      </w:hyperlink>
    </w:p>
    <w:p w14:paraId="4139ED99" w14:textId="0A82CA06" w:rsidR="00ED1E41" w:rsidRPr="00ED1E41" w:rsidRDefault="00ED1E41" w:rsidP="00A9435B">
      <w:pPr>
        <w:pStyle w:val="Heading1"/>
        <w:pBdr>
          <w:bottom w:val="single" w:sz="4" w:space="1" w:color="auto"/>
        </w:pBdr>
        <w:tabs>
          <w:tab w:val="left" w:pos="3394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 w:rsidRPr="00ED1E41">
        <w:rPr>
          <w:rFonts w:ascii="Times New Roman" w:hAnsi="Times New Roman" w:cs="Times New Roman"/>
          <w:sz w:val="24"/>
          <w:szCs w:val="24"/>
        </w:rPr>
        <w:t>Education</w:t>
      </w:r>
      <w:r w:rsidR="00A060B4">
        <w:rPr>
          <w:rFonts w:ascii="Times New Roman" w:hAnsi="Times New Roman" w:cs="Times New Roman"/>
          <w:sz w:val="24"/>
          <w:szCs w:val="24"/>
        </w:rPr>
        <w:tab/>
      </w:r>
    </w:p>
    <w:p w14:paraId="665CE643" w14:textId="459FBD2D" w:rsidR="00ED1E41" w:rsidRPr="00ED1E41" w:rsidRDefault="00754684" w:rsidP="00C749B2">
      <w:pPr>
        <w:pStyle w:val="Heading2"/>
        <w:tabs>
          <w:tab w:val="clear" w:pos="10080"/>
          <w:tab w:val="right" w:pos="10800"/>
        </w:tabs>
        <w:rPr>
          <w:rFonts w:ascii="Times New Roman" w:hAnsi="Times New Roman" w:cs="Times New Roman"/>
          <w:sz w:val="22"/>
          <w:szCs w:val="22"/>
        </w:rPr>
      </w:pPr>
      <w:sdt>
        <w:sdtPr>
          <w:rPr>
            <w:rFonts w:ascii="Times New Roman" w:hAnsi="Times New Roman" w:cs="Times New Roman"/>
            <w:sz w:val="22"/>
            <w:szCs w:val="22"/>
          </w:rPr>
          <w:id w:val="9459748"/>
          <w:placeholder>
            <w:docPart w:val="6944746AD367DF48A9CF1AB176645FBD"/>
          </w:placeholder>
        </w:sdtPr>
        <w:sdtEndPr/>
        <w:sdtContent>
          <w:r w:rsidR="00ED1E41" w:rsidRPr="00ED1E41">
            <w:rPr>
              <w:rFonts w:ascii="Times New Roman" w:hAnsi="Times New Roman" w:cs="Times New Roman"/>
              <w:sz w:val="22"/>
              <w:szCs w:val="22"/>
            </w:rPr>
            <w:t>Brown University</w:t>
          </w:r>
        </w:sdtContent>
      </w:sdt>
      <w:r w:rsidR="00ED1E41" w:rsidRPr="00ED1E41">
        <w:rPr>
          <w:rFonts w:ascii="Times New Roman" w:hAnsi="Times New Roman" w:cs="Times New Roman"/>
          <w:sz w:val="22"/>
          <w:szCs w:val="22"/>
        </w:rPr>
        <w:tab/>
      </w:r>
      <w:r w:rsidR="000618DA">
        <w:rPr>
          <w:rFonts w:ascii="Times New Roman" w:hAnsi="Times New Roman" w:cs="Times New Roman"/>
          <w:sz w:val="22"/>
          <w:szCs w:val="22"/>
        </w:rPr>
        <w:t xml:space="preserve">     </w:t>
      </w:r>
      <w:r w:rsidR="00ED1E41">
        <w:rPr>
          <w:rFonts w:ascii="Times New Roman" w:hAnsi="Times New Roman" w:cs="Times New Roman"/>
          <w:sz w:val="22"/>
          <w:szCs w:val="22"/>
        </w:rPr>
        <w:t xml:space="preserve">Providence, RI </w:t>
      </w:r>
      <w:r w:rsidR="00ED1E41" w:rsidRPr="00806C19">
        <w:rPr>
          <w:rFonts w:ascii="Wingdings" w:hAnsi="Wingdings"/>
          <w:color w:val="000000"/>
        </w:rPr>
        <w:t></w:t>
      </w:r>
      <w:r w:rsidR="00ED1E41">
        <w:rPr>
          <w:rFonts w:ascii="Times New Roman" w:hAnsi="Times New Roman" w:cs="Times New Roman"/>
          <w:sz w:val="24"/>
          <w:szCs w:val="24"/>
        </w:rPr>
        <w:t xml:space="preserve"> </w:t>
      </w:r>
      <w:r w:rsidR="00ED1E41">
        <w:rPr>
          <w:rFonts w:ascii="Times New Roman" w:hAnsi="Times New Roman" w:cs="Times New Roman"/>
          <w:sz w:val="22"/>
          <w:szCs w:val="22"/>
        </w:rPr>
        <w:t>Expected graduation May 2020</w:t>
      </w:r>
    </w:p>
    <w:sdt>
      <w:sdtPr>
        <w:rPr>
          <w:rFonts w:ascii="Times New Roman" w:hAnsi="Times New Roman" w:cs="Times New Roman"/>
          <w:sz w:val="22"/>
        </w:rPr>
        <w:id w:val="9459749"/>
        <w:placeholder>
          <w:docPart w:val="FA474FD6D38D804AA98376CEB3EF4B27"/>
        </w:placeholder>
      </w:sdtPr>
      <w:sdtEndPr/>
      <w:sdtContent>
        <w:p w14:paraId="51310CDA" w14:textId="225842B2" w:rsidR="00ED1E41" w:rsidRPr="00ED1E41" w:rsidRDefault="00ED1E41" w:rsidP="000618DA">
          <w:pPr>
            <w:pStyle w:val="BodyText"/>
            <w:spacing w:after="0" w:line="240" w:lineRule="auto"/>
            <w:rPr>
              <w:rFonts w:ascii="Times New Roman" w:hAnsi="Times New Roman" w:cs="Times New Roman"/>
              <w:sz w:val="22"/>
            </w:rPr>
          </w:pPr>
          <w:r w:rsidRPr="00ED1E41">
            <w:rPr>
              <w:rFonts w:ascii="Times New Roman" w:hAnsi="Times New Roman" w:cs="Times New Roman"/>
              <w:sz w:val="22"/>
            </w:rPr>
            <w:t>Sc.B. in Applied Math and Computer Science</w:t>
          </w:r>
        </w:p>
        <w:p w14:paraId="14FA96D2" w14:textId="48CE5CCE" w:rsidR="00ED1E41" w:rsidRPr="00ED1E41" w:rsidRDefault="00ED1E41" w:rsidP="000618DA">
          <w:pPr>
            <w:pStyle w:val="BodyText"/>
            <w:spacing w:after="0" w:line="240" w:lineRule="auto"/>
            <w:rPr>
              <w:rFonts w:ascii="Times New Roman" w:hAnsi="Times New Roman" w:cs="Times New Roman"/>
              <w:sz w:val="22"/>
            </w:rPr>
          </w:pPr>
          <w:r w:rsidRPr="00AF63F1">
            <w:rPr>
              <w:rFonts w:ascii="Times New Roman" w:hAnsi="Times New Roman" w:cs="Times New Roman"/>
              <w:i/>
              <w:sz w:val="22"/>
            </w:rPr>
            <w:t>Coursework</w:t>
          </w:r>
          <w:r w:rsidR="00B2503F">
            <w:rPr>
              <w:rFonts w:ascii="Times New Roman" w:hAnsi="Times New Roman" w:cs="Times New Roman"/>
              <w:i/>
              <w:sz w:val="22"/>
            </w:rPr>
            <w:t xml:space="preserve"> includes</w:t>
          </w:r>
          <w:r>
            <w:rPr>
              <w:rFonts w:ascii="Times New Roman" w:hAnsi="Times New Roman" w:cs="Times New Roman"/>
              <w:sz w:val="22"/>
            </w:rPr>
            <w:t>:</w:t>
          </w:r>
          <w:r w:rsidR="0082608C">
            <w:rPr>
              <w:rFonts w:ascii="Times New Roman" w:hAnsi="Times New Roman" w:cs="Times New Roman"/>
              <w:sz w:val="22"/>
            </w:rPr>
            <w:t xml:space="preserve"> </w:t>
          </w:r>
          <w:r w:rsidRPr="00AF63F1">
            <w:rPr>
              <w:rFonts w:ascii="Times New Roman" w:hAnsi="Times New Roman" w:cs="Times New Roman"/>
              <w:sz w:val="22"/>
            </w:rPr>
            <w:t>Linear Algebra</w:t>
          </w:r>
          <w:r w:rsidR="0082608C">
            <w:rPr>
              <w:rFonts w:ascii="Times New Roman" w:hAnsi="Times New Roman" w:cs="Times New Roman"/>
              <w:sz w:val="22"/>
            </w:rPr>
            <w:t>, Systems Programming, Theory of Computation</w:t>
          </w:r>
          <w:r w:rsidR="006C69F6">
            <w:rPr>
              <w:rFonts w:ascii="Times New Roman" w:hAnsi="Times New Roman" w:cs="Times New Roman" w:hint="eastAsia"/>
              <w:sz w:val="22"/>
              <w:lang w:eastAsia="zh-CN"/>
            </w:rPr>
            <w:t xml:space="preserve">        </w:t>
          </w:r>
          <w:r w:rsidR="00754684">
            <w:rPr>
              <w:rFonts w:ascii="Times New Roman" w:hAnsi="Times New Roman" w:cs="Times New Roman"/>
              <w:i/>
              <w:sz w:val="22"/>
            </w:rPr>
            <w:tab/>
          </w:r>
          <w:r w:rsidR="00754684">
            <w:rPr>
              <w:rFonts w:ascii="Times New Roman" w:hAnsi="Times New Roman" w:cs="Times New Roman"/>
              <w:i/>
              <w:sz w:val="22"/>
            </w:rPr>
            <w:tab/>
          </w:r>
          <w:r w:rsidR="006C69F6" w:rsidRPr="006C69F6">
            <w:rPr>
              <w:rFonts w:ascii="Times New Roman" w:hAnsi="Times New Roman" w:cs="Times New Roman"/>
              <w:i/>
              <w:sz w:val="22"/>
            </w:rPr>
            <w:t>GPA:</w:t>
          </w:r>
          <w:r w:rsidR="006C69F6">
            <w:rPr>
              <w:rFonts w:ascii="Times New Roman" w:hAnsi="Times New Roman" w:cs="Times New Roman"/>
              <w:sz w:val="22"/>
            </w:rPr>
            <w:t xml:space="preserve"> </w:t>
          </w:r>
          <w:r w:rsidR="00754684">
            <w:rPr>
              <w:rFonts w:ascii="Times New Roman" w:hAnsi="Times New Roman" w:cs="Times New Roman" w:hint="eastAsia"/>
              <w:sz w:val="22"/>
              <w:lang w:eastAsia="zh-CN"/>
            </w:rPr>
            <w:t>3.7</w:t>
          </w:r>
        </w:p>
        <w:bookmarkStart w:id="0" w:name="_GoBack" w:displacedByCustomXml="next"/>
        <w:bookmarkEnd w:id="0" w:displacedByCustomXml="next"/>
      </w:sdtContent>
    </w:sdt>
    <w:p w14:paraId="5261059B" w14:textId="5B96C568" w:rsidR="008C503B" w:rsidRPr="000618DA" w:rsidRDefault="00B529B9" w:rsidP="000618DA">
      <w:pPr>
        <w:pStyle w:val="Heading1"/>
        <w:pBdr>
          <w:bottom w:val="single" w:sz="4" w:space="1" w:color="auto"/>
        </w:pBdr>
        <w:spacing w:before="100" w:before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Relevant</w:t>
      </w:r>
      <w:r w:rsidR="000618DA" w:rsidRPr="000618DA">
        <w:rPr>
          <w:rFonts w:ascii="Times New Roman" w:hAnsi="Times New Roman" w:cs="Times New Roman"/>
          <w:sz w:val="24"/>
          <w:szCs w:val="24"/>
        </w:rPr>
        <w:t xml:space="preserve"> </w:t>
      </w:r>
      <w:r w:rsidR="00BE4B14" w:rsidRPr="000618DA">
        <w:rPr>
          <w:rFonts w:ascii="Times New Roman" w:hAnsi="Times New Roman" w:cs="Times New Roman"/>
          <w:sz w:val="24"/>
          <w:szCs w:val="24"/>
        </w:rPr>
        <w:t>Experience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9459739"/>
        <w:placeholder>
          <w:docPart w:val="889F902861CAB74A9F0BAF1ABC5C7572"/>
        </w:placeholder>
      </w:sdtPr>
      <w:sdtEndPr/>
      <w:sdtContent>
        <w:sdt>
          <w:sdtPr>
            <w:rPr>
              <w:rFonts w:ascii="Times New Roman" w:eastAsiaTheme="minorEastAsia" w:hAnsi="Times New Roman" w:cs="Times New Roman"/>
              <w:b w:val="0"/>
              <w:bCs w:val="0"/>
              <w:color w:val="auto"/>
              <w:sz w:val="22"/>
              <w:szCs w:val="22"/>
            </w:rPr>
            <w:id w:val="9459744"/>
            <w:placeholder>
              <w:docPart w:val="C48C4C4CC2C10C41AB8335C09F95F75E"/>
            </w:placeholder>
          </w:sdtPr>
          <w:sdtEndPr>
            <w:rPr>
              <w:rFonts w:asciiTheme="minorHAnsi" w:hAnsiTheme="minorHAnsi" w:cstheme="minorBidi"/>
              <w:sz w:val="20"/>
            </w:rPr>
          </w:sdtEndPr>
          <w:sdtContent>
            <w:p w14:paraId="05CF5798" w14:textId="7B95356A" w:rsidR="00373CAC" w:rsidRPr="000618DA" w:rsidRDefault="00754684" w:rsidP="00373CAC">
              <w:pPr>
                <w:pStyle w:val="Heading2"/>
                <w:tabs>
                  <w:tab w:val="clear" w:pos="10080"/>
                  <w:tab w:val="right" w:pos="10800"/>
                </w:tabs>
                <w:rPr>
                  <w:rFonts w:ascii="Times New Roman" w:hAnsi="Times New Roman" w:cs="Times New Roman"/>
                  <w:sz w:val="22"/>
                  <w:szCs w:val="22"/>
                </w:rPr>
              </w:pPr>
              <w:sdt>
                <w:sdtPr>
                  <w:rPr>
                    <w:rFonts w:ascii="Times New Roman" w:hAnsi="Times New Roman" w:cs="Times New Roman"/>
                    <w:sz w:val="22"/>
                    <w:szCs w:val="22"/>
                  </w:rPr>
                  <w:id w:val="1818601760"/>
                  <w:placeholder>
                    <w:docPart w:val="1A075E301FE7924BAF8EEC74E7C06EFE"/>
                  </w:placeholder>
                </w:sdtPr>
                <w:sdtEndPr/>
                <w:sdtContent>
                  <w:r w:rsidR="00373CAC">
                    <w:rPr>
                      <w:rFonts w:ascii="Times New Roman" w:hAnsi="Times New Roman" w:cs="Times New Roman"/>
                      <w:sz w:val="22"/>
                      <w:szCs w:val="22"/>
                    </w:rPr>
                    <w:t>Brown Computer Science Department,</w:t>
                  </w:r>
                  <w:r w:rsidR="00E62F4B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</w:t>
                  </w:r>
                  <w:r w:rsidR="00E62F4B">
                    <w:rPr>
                      <w:rFonts w:ascii="Times New Roman" w:hAnsi="Times New Roman" w:cs="Times New Roman"/>
                      <w:b w:val="0"/>
                      <w:i/>
                      <w:sz w:val="22"/>
                      <w:szCs w:val="22"/>
                    </w:rPr>
                    <w:t xml:space="preserve">Undergraduate </w:t>
                  </w:r>
                  <w:r w:rsidR="00373CAC">
                    <w:rPr>
                      <w:rFonts w:ascii="Times New Roman" w:hAnsi="Times New Roman" w:cs="Times New Roman"/>
                      <w:b w:val="0"/>
                      <w:i/>
                      <w:sz w:val="22"/>
                      <w:szCs w:val="22"/>
                    </w:rPr>
                    <w:t>Teaching Assistant</w:t>
                  </w:r>
                  <w:r w:rsidR="00373CAC" w:rsidRPr="000618DA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</w:t>
                  </w:r>
                </w:sdtContent>
              </w:sdt>
              <w:r w:rsidR="00373CAC" w:rsidRPr="000618DA">
                <w:rPr>
                  <w:rFonts w:ascii="Times New Roman" w:hAnsi="Times New Roman" w:cs="Times New Roman"/>
                  <w:sz w:val="22"/>
                  <w:szCs w:val="22"/>
                </w:rPr>
                <w:tab/>
              </w:r>
              <w:r w:rsidR="00373CAC">
                <w:rPr>
                  <w:rFonts w:ascii="Times New Roman" w:hAnsi="Times New Roman" w:cs="Times New Roman"/>
                  <w:sz w:val="22"/>
                  <w:szCs w:val="22"/>
                </w:rPr>
                <w:t xml:space="preserve">Providence, RI </w:t>
              </w:r>
              <w:r w:rsidR="00373CAC" w:rsidRPr="00806C19">
                <w:rPr>
                  <w:rFonts w:ascii="Wingdings" w:hAnsi="Wingdings"/>
                  <w:color w:val="000000"/>
                </w:rPr>
                <w:t></w:t>
              </w:r>
              <w:r w:rsidR="00373CAC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 w:rsidR="00373CAC">
                <w:rPr>
                  <w:rFonts w:ascii="Times New Roman" w:hAnsi="Times New Roman" w:cs="Times New Roman"/>
                  <w:sz w:val="22"/>
                  <w:szCs w:val="22"/>
                </w:rPr>
                <w:t>2017-Present</w:t>
              </w:r>
            </w:p>
            <w:p w14:paraId="193AFE51" w14:textId="27EAD211" w:rsidR="006A026B" w:rsidRPr="006A026B" w:rsidRDefault="00373CAC" w:rsidP="00E16318">
              <w:pPr>
                <w:pStyle w:val="ListBullet"/>
                <w:numPr>
                  <w:ilvl w:val="0"/>
                  <w:numId w:val="14"/>
                </w:numPr>
                <w:spacing w:after="0" w:line="240" w:lineRule="auto"/>
                <w:rPr>
                  <w:rFonts w:ascii="Times New Roman" w:hAnsi="Times New Roman" w:cs="Times New Roman"/>
                  <w:sz w:val="22"/>
                </w:rPr>
              </w:pPr>
              <w:r>
                <w:rPr>
                  <w:rFonts w:ascii="Times New Roman" w:hAnsi="Times New Roman" w:cs="Times New Roman"/>
                  <w:sz w:val="22"/>
                </w:rPr>
                <w:t>Ran weekly tutorials</w:t>
              </w:r>
              <w:r w:rsidR="00E16318">
                <w:rPr>
                  <w:rFonts w:ascii="Times New Roman" w:hAnsi="Times New Roman" w:cs="Times New Roman"/>
                  <w:sz w:val="22"/>
                </w:rPr>
                <w:t>/labs to assist and teach students</w:t>
              </w:r>
              <w:r w:rsidR="00426868">
                <w:rPr>
                  <w:rFonts w:ascii="Times New Roman" w:hAnsi="Times New Roman" w:cs="Times New Roman"/>
                  <w:sz w:val="22"/>
                </w:rPr>
                <w:t>;</w:t>
              </w:r>
              <w:r w:rsidR="006A026B">
                <w:rPr>
                  <w:rFonts w:ascii="Times New Roman" w:hAnsi="Times New Roman" w:cs="Times New Roman"/>
                  <w:sz w:val="22"/>
                </w:rPr>
                <w:t xml:space="preserve"> </w:t>
              </w:r>
              <w:r w:rsidR="00E16318">
                <w:rPr>
                  <w:rFonts w:ascii="Times New Roman" w:hAnsi="Times New Roman" w:cs="Times New Roman"/>
                  <w:sz w:val="22"/>
                </w:rPr>
                <w:t>graded weekly assignments and provided feedback</w:t>
              </w:r>
              <w:r w:rsidR="00CA7716">
                <w:rPr>
                  <w:rFonts w:ascii="Times New Roman" w:hAnsi="Times New Roman" w:cs="Times New Roman"/>
                  <w:sz w:val="22"/>
                </w:rPr>
                <w:t>.</w:t>
              </w:r>
            </w:p>
            <w:p w14:paraId="449DBCD2" w14:textId="73F6135B" w:rsidR="00373CAC" w:rsidRDefault="00E16318" w:rsidP="00373CAC">
              <w:pPr>
                <w:pStyle w:val="ListBullet"/>
                <w:numPr>
                  <w:ilvl w:val="0"/>
                  <w:numId w:val="14"/>
                </w:numPr>
                <w:spacing w:after="0" w:line="240" w:lineRule="auto"/>
                <w:rPr>
                  <w:rFonts w:ascii="Times New Roman" w:hAnsi="Times New Roman" w:cs="Times New Roman"/>
                  <w:sz w:val="22"/>
                </w:rPr>
              </w:pPr>
              <w:r>
                <w:rPr>
                  <w:rFonts w:ascii="Times New Roman" w:hAnsi="Times New Roman" w:cs="Times New Roman"/>
                  <w:sz w:val="22"/>
                </w:rPr>
                <w:t xml:space="preserve">Played a pivotal </w:t>
              </w:r>
              <w:r w:rsidR="002B1C61">
                <w:rPr>
                  <w:rFonts w:ascii="Times New Roman" w:hAnsi="Times New Roman" w:cs="Times New Roman"/>
                  <w:sz w:val="22"/>
                </w:rPr>
                <w:t xml:space="preserve">role in course </w:t>
              </w:r>
              <w:r>
                <w:rPr>
                  <w:rFonts w:ascii="Times New Roman" w:hAnsi="Times New Roman" w:cs="Times New Roman"/>
                  <w:sz w:val="22"/>
                </w:rPr>
                <w:t>management</w:t>
              </w:r>
              <w:r w:rsidR="002B1C61">
                <w:rPr>
                  <w:rFonts w:ascii="Times New Roman" w:hAnsi="Times New Roman" w:cs="Times New Roman"/>
                  <w:sz w:val="22"/>
                </w:rPr>
                <w:t xml:space="preserve"> – including </w:t>
              </w:r>
              <w:r w:rsidR="006A026B">
                <w:rPr>
                  <w:rFonts w:ascii="Times New Roman" w:hAnsi="Times New Roman" w:cs="Times New Roman"/>
                  <w:sz w:val="22"/>
                </w:rPr>
                <w:t>creating</w:t>
              </w:r>
              <w:r>
                <w:rPr>
                  <w:rFonts w:ascii="Times New Roman" w:hAnsi="Times New Roman" w:cs="Times New Roman"/>
                  <w:sz w:val="22"/>
                </w:rPr>
                <w:t xml:space="preserve"> testing suites/</w:t>
              </w:r>
              <w:r w:rsidR="002B1C61">
                <w:rPr>
                  <w:rFonts w:ascii="Times New Roman" w:hAnsi="Times New Roman" w:cs="Times New Roman"/>
                  <w:sz w:val="22"/>
                </w:rPr>
                <w:t>lab handouts</w:t>
              </w:r>
              <w:r w:rsidR="006C648A">
                <w:rPr>
                  <w:rFonts w:ascii="Times New Roman" w:hAnsi="Times New Roman" w:cs="Times New Roman"/>
                  <w:sz w:val="22"/>
                </w:rPr>
                <w:t>/assignment specifications</w:t>
              </w:r>
              <w:r w:rsidR="00CA7716">
                <w:rPr>
                  <w:rFonts w:ascii="Times New Roman" w:hAnsi="Times New Roman" w:cs="Times New Roman"/>
                  <w:sz w:val="22"/>
                </w:rPr>
                <w:t>.</w:t>
              </w:r>
            </w:p>
            <w:p w14:paraId="10F3F1AA" w14:textId="5E8A080F" w:rsidR="00E16318" w:rsidRDefault="00ED5A94" w:rsidP="00373CAC">
              <w:pPr>
                <w:pStyle w:val="ListBullet"/>
                <w:numPr>
                  <w:ilvl w:val="0"/>
                  <w:numId w:val="14"/>
                </w:numPr>
                <w:spacing w:after="0" w:line="240" w:lineRule="auto"/>
                <w:rPr>
                  <w:rFonts w:ascii="Times New Roman" w:hAnsi="Times New Roman" w:cs="Times New Roman"/>
                  <w:sz w:val="22"/>
                </w:rPr>
              </w:pPr>
              <w:r>
                <w:rPr>
                  <w:rFonts w:ascii="Times New Roman" w:hAnsi="Times New Roman" w:cs="Times New Roman"/>
                  <w:sz w:val="22"/>
                </w:rPr>
                <w:t>Worked in small group to create</w:t>
              </w:r>
              <w:r w:rsidR="00AD73FC">
                <w:rPr>
                  <w:rFonts w:ascii="Times New Roman" w:hAnsi="Times New Roman" w:cs="Times New Roman"/>
                  <w:sz w:val="22"/>
                </w:rPr>
                <w:t xml:space="preserve"> Python script to parse </w:t>
              </w:r>
              <w:r w:rsidR="00E16318">
                <w:rPr>
                  <w:rFonts w:ascii="Times New Roman" w:hAnsi="Times New Roman" w:cs="Times New Roman"/>
                  <w:sz w:val="22"/>
                </w:rPr>
                <w:t xml:space="preserve">auto-graded student assignments from </w:t>
              </w:r>
              <w:r w:rsidR="00D9390F">
                <w:rPr>
                  <w:rFonts w:ascii="Times New Roman" w:hAnsi="Times New Roman" w:cs="Times New Roman"/>
                  <w:sz w:val="22"/>
                </w:rPr>
                <w:t>.json</w:t>
              </w:r>
              <w:r w:rsidR="00E16318">
                <w:rPr>
                  <w:rFonts w:ascii="Times New Roman" w:hAnsi="Times New Roman" w:cs="Times New Roman"/>
                  <w:sz w:val="22"/>
                </w:rPr>
                <w:t xml:space="preserve"> to </w:t>
              </w:r>
              <w:r w:rsidR="00D9390F">
                <w:rPr>
                  <w:rFonts w:ascii="Times New Roman" w:hAnsi="Times New Roman" w:cs="Times New Roman"/>
                  <w:sz w:val="22"/>
                </w:rPr>
                <w:t>csv</w:t>
              </w:r>
              <w:r>
                <w:rPr>
                  <w:rFonts w:ascii="Times New Roman" w:hAnsi="Times New Roman" w:cs="Times New Roman"/>
                  <w:sz w:val="22"/>
                </w:rPr>
                <w:t xml:space="preserve">, </w:t>
              </w:r>
              <w:r w:rsidR="00E16318">
                <w:rPr>
                  <w:rFonts w:ascii="Times New Roman" w:hAnsi="Times New Roman" w:cs="Times New Roman"/>
                  <w:sz w:val="22"/>
                </w:rPr>
                <w:t>Google Script to parse Google Sheets document</w:t>
              </w:r>
              <w:r>
                <w:rPr>
                  <w:rFonts w:ascii="Times New Roman" w:hAnsi="Times New Roman" w:cs="Times New Roman"/>
                  <w:sz w:val="22"/>
                </w:rPr>
                <w:t>s</w:t>
              </w:r>
              <w:r w:rsidR="00E16318">
                <w:rPr>
                  <w:rFonts w:ascii="Times New Roman" w:hAnsi="Times New Roman" w:cs="Times New Roman"/>
                  <w:sz w:val="22"/>
                </w:rPr>
                <w:t xml:space="preserve"> and generate grade report</w:t>
              </w:r>
              <w:r>
                <w:rPr>
                  <w:rFonts w:ascii="Times New Roman" w:hAnsi="Times New Roman" w:cs="Times New Roman"/>
                  <w:sz w:val="22"/>
                </w:rPr>
                <w:t>s</w:t>
              </w:r>
              <w:r w:rsidR="00CA7716">
                <w:rPr>
                  <w:rFonts w:ascii="Times New Roman" w:hAnsi="Times New Roman" w:cs="Times New Roman"/>
                  <w:sz w:val="22"/>
                </w:rPr>
                <w:t>.</w:t>
              </w:r>
            </w:p>
            <w:p w14:paraId="7A84216E" w14:textId="3B0E69AD" w:rsidR="00AA0B8C" w:rsidRPr="000618DA" w:rsidRDefault="00754684" w:rsidP="00AA0B8C">
              <w:pPr>
                <w:pStyle w:val="Heading2"/>
                <w:tabs>
                  <w:tab w:val="clear" w:pos="10080"/>
                  <w:tab w:val="right" w:pos="10800"/>
                </w:tabs>
                <w:rPr>
                  <w:rFonts w:ascii="Times New Roman" w:hAnsi="Times New Roman" w:cs="Times New Roman"/>
                  <w:sz w:val="22"/>
                  <w:szCs w:val="22"/>
                </w:rPr>
              </w:pPr>
              <w:sdt>
                <w:sdtPr>
                  <w:rPr>
                    <w:rFonts w:ascii="Times New Roman" w:hAnsi="Times New Roman" w:cs="Times New Roman"/>
                    <w:sz w:val="22"/>
                    <w:szCs w:val="22"/>
                  </w:rPr>
                  <w:id w:val="-206028303"/>
                  <w:placeholder>
                    <w:docPart w:val="E3628965CE3F2F4B92F37F17B7A5071E"/>
                  </w:placeholder>
                </w:sdtPr>
                <w:sdtEndPr/>
                <w:sdtContent>
                  <w:r w:rsidR="00AA0B8C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Brown Sports Analytics Club, </w:t>
                  </w:r>
                  <w:r w:rsidR="00AA0B8C">
                    <w:rPr>
                      <w:rFonts w:ascii="Times New Roman" w:hAnsi="Times New Roman" w:cs="Times New Roman"/>
                      <w:b w:val="0"/>
                      <w:i/>
                      <w:sz w:val="22"/>
                      <w:szCs w:val="22"/>
                    </w:rPr>
                    <w:t>Webmaster</w:t>
                  </w:r>
                  <w:r w:rsidR="00E05852">
                    <w:rPr>
                      <w:rFonts w:ascii="Times New Roman" w:hAnsi="Times New Roman" w:cs="Times New Roman"/>
                      <w:b w:val="0"/>
                      <w:i/>
                      <w:sz w:val="22"/>
                      <w:szCs w:val="22"/>
                    </w:rPr>
                    <w:t xml:space="preserve"> / Member</w:t>
                  </w:r>
                  <w:r w:rsidR="00AA0B8C" w:rsidRPr="000618DA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</w:t>
                  </w:r>
                </w:sdtContent>
              </w:sdt>
              <w:r w:rsidR="00AA0B8C" w:rsidRPr="000618DA">
                <w:rPr>
                  <w:rFonts w:ascii="Times New Roman" w:hAnsi="Times New Roman" w:cs="Times New Roman"/>
                  <w:sz w:val="22"/>
                  <w:szCs w:val="22"/>
                </w:rPr>
                <w:tab/>
              </w:r>
              <w:r w:rsidR="00AA0B8C">
                <w:rPr>
                  <w:rFonts w:ascii="Times New Roman" w:hAnsi="Times New Roman" w:cs="Times New Roman"/>
                  <w:sz w:val="22"/>
                  <w:szCs w:val="22"/>
                </w:rPr>
                <w:t xml:space="preserve">Providence,RI </w:t>
              </w:r>
              <w:r w:rsidR="00AA0B8C" w:rsidRPr="00806C19">
                <w:rPr>
                  <w:rFonts w:ascii="Wingdings" w:hAnsi="Wingdings"/>
                  <w:color w:val="000000"/>
                </w:rPr>
                <w:t></w:t>
              </w:r>
              <w:r w:rsidR="00AA0B8C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 w:rsidR="00AA0B8C">
                <w:rPr>
                  <w:rFonts w:ascii="Times New Roman" w:hAnsi="Times New Roman" w:cs="Times New Roman"/>
                  <w:sz w:val="22"/>
                  <w:szCs w:val="22"/>
                </w:rPr>
                <w:t xml:space="preserve"> 2017-Present</w:t>
              </w:r>
            </w:p>
            <w:p w14:paraId="3A036FF3" w14:textId="7046C8F2" w:rsidR="00AA0B8C" w:rsidRDefault="005E2013" w:rsidP="00AA0B8C">
              <w:pPr>
                <w:pStyle w:val="ListBullet"/>
                <w:numPr>
                  <w:ilvl w:val="0"/>
                  <w:numId w:val="14"/>
                </w:numPr>
                <w:spacing w:after="0" w:line="240" w:lineRule="auto"/>
                <w:rPr>
                  <w:rFonts w:ascii="Times New Roman" w:hAnsi="Times New Roman" w:cs="Times New Roman"/>
                  <w:sz w:val="22"/>
                </w:rPr>
              </w:pPr>
              <w:r>
                <w:rPr>
                  <w:rFonts w:ascii="Times New Roman" w:hAnsi="Times New Roman" w:cs="Times New Roman"/>
                  <w:sz w:val="22"/>
                </w:rPr>
                <w:t>Used Python/</w:t>
              </w:r>
              <w:r w:rsidR="00AA0B8C">
                <w:rPr>
                  <w:rFonts w:ascii="Times New Roman" w:hAnsi="Times New Roman" w:cs="Times New Roman"/>
                  <w:sz w:val="22"/>
                </w:rPr>
                <w:t xml:space="preserve">BeautifulSoup to scrap data from </w:t>
              </w:r>
              <w:r w:rsidR="00E87692">
                <w:rPr>
                  <w:rFonts w:ascii="Times New Roman" w:hAnsi="Times New Roman" w:cs="Times New Roman"/>
                  <w:sz w:val="22"/>
                </w:rPr>
                <w:t>baseball</w:t>
              </w:r>
              <w:r w:rsidR="00AA0B8C">
                <w:rPr>
                  <w:rFonts w:ascii="Times New Roman" w:hAnsi="Times New Roman" w:cs="Times New Roman"/>
                  <w:sz w:val="22"/>
                </w:rPr>
                <w:t xml:space="preserve"> reference sites</w:t>
              </w:r>
              <w:r w:rsidR="00E05852">
                <w:rPr>
                  <w:rFonts w:ascii="Times New Roman" w:hAnsi="Times New Roman" w:cs="Times New Roman"/>
                  <w:sz w:val="22"/>
                </w:rPr>
                <w:t xml:space="preserve"> into .csv files, used ggplot2 and RStudio to conduct statistical analysis and visualize results</w:t>
              </w:r>
              <w:r w:rsidR="00AA0B8C">
                <w:rPr>
                  <w:rFonts w:ascii="Times New Roman" w:hAnsi="Times New Roman" w:cs="Times New Roman"/>
                  <w:sz w:val="22"/>
                </w:rPr>
                <w:t>.</w:t>
              </w:r>
            </w:p>
            <w:p w14:paraId="229BEB4D" w14:textId="004453FD" w:rsidR="0057377A" w:rsidRPr="0057377A" w:rsidRDefault="0057377A" w:rsidP="0057377A">
              <w:pPr>
                <w:pStyle w:val="ListBullet"/>
                <w:numPr>
                  <w:ilvl w:val="0"/>
                  <w:numId w:val="14"/>
                </w:numPr>
                <w:spacing w:after="0" w:line="240" w:lineRule="auto"/>
                <w:rPr>
                  <w:rFonts w:ascii="Times New Roman" w:hAnsi="Times New Roman" w:cs="Times New Roman"/>
                  <w:sz w:val="22"/>
                </w:rPr>
              </w:pPr>
              <w:r>
                <w:rPr>
                  <w:rFonts w:ascii="Times New Roman" w:hAnsi="Times New Roman" w:cs="Times New Roman"/>
                  <w:sz w:val="22"/>
                </w:rPr>
                <w:t>Lead developer for group’s website; designed and formatted using WordPress/HTML/CSS and continually updated it with group members’ new articles</w:t>
              </w:r>
            </w:p>
            <w:p w14:paraId="7261B0B5" w14:textId="74F689C9" w:rsidR="00373CAC" w:rsidRPr="000618DA" w:rsidRDefault="00754684" w:rsidP="00373CAC">
              <w:pPr>
                <w:pStyle w:val="Heading2"/>
                <w:tabs>
                  <w:tab w:val="clear" w:pos="10080"/>
                  <w:tab w:val="right" w:pos="10800"/>
                </w:tabs>
                <w:rPr>
                  <w:rFonts w:ascii="Times New Roman" w:hAnsi="Times New Roman" w:cs="Times New Roman"/>
                  <w:sz w:val="22"/>
                  <w:szCs w:val="22"/>
                </w:rPr>
              </w:pPr>
              <w:sdt>
                <w:sdtPr>
                  <w:rPr>
                    <w:rFonts w:ascii="Times New Roman" w:hAnsi="Times New Roman" w:cs="Times New Roman"/>
                    <w:sz w:val="22"/>
                    <w:szCs w:val="22"/>
                  </w:rPr>
                  <w:id w:val="-1874523479"/>
                  <w:placeholder>
                    <w:docPart w:val="9C264D44A61B93488E68553BDF92FEF8"/>
                  </w:placeholder>
                </w:sdtPr>
                <w:sdtEndPr/>
                <w:sdtContent>
                  <w:r w:rsidR="00373CAC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North Carolina A&amp;T State University, </w:t>
                  </w:r>
                  <w:r w:rsidR="00373CAC">
                    <w:rPr>
                      <w:rFonts w:ascii="Times New Roman" w:hAnsi="Times New Roman" w:cs="Times New Roman"/>
                      <w:b w:val="0"/>
                      <w:i/>
                      <w:sz w:val="22"/>
                      <w:szCs w:val="22"/>
                    </w:rPr>
                    <w:t>Researcher</w:t>
                  </w:r>
                  <w:r w:rsidR="00373CAC" w:rsidRPr="000618DA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</w:t>
                  </w:r>
                </w:sdtContent>
              </w:sdt>
              <w:r w:rsidR="00373CAC" w:rsidRPr="000618DA">
                <w:rPr>
                  <w:rFonts w:ascii="Times New Roman" w:hAnsi="Times New Roman" w:cs="Times New Roman"/>
                  <w:sz w:val="22"/>
                  <w:szCs w:val="22"/>
                </w:rPr>
                <w:tab/>
              </w:r>
              <w:r w:rsidR="00373CAC">
                <w:rPr>
                  <w:rFonts w:ascii="Times New Roman" w:hAnsi="Times New Roman" w:cs="Times New Roman"/>
                  <w:sz w:val="22"/>
                  <w:szCs w:val="22"/>
                </w:rPr>
                <w:t xml:space="preserve">Greensboro, NC </w:t>
              </w:r>
              <w:r w:rsidR="00373CAC" w:rsidRPr="00806C19">
                <w:rPr>
                  <w:rFonts w:ascii="Wingdings" w:hAnsi="Wingdings"/>
                  <w:color w:val="000000"/>
                </w:rPr>
                <w:t></w:t>
              </w:r>
              <w:r w:rsidR="00373CAC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 w:rsidR="00373CAC">
                <w:rPr>
                  <w:rFonts w:ascii="Times New Roman" w:hAnsi="Times New Roman" w:cs="Times New Roman"/>
                  <w:sz w:val="22"/>
                  <w:szCs w:val="22"/>
                </w:rPr>
                <w:t>Summer 2017</w:t>
              </w:r>
            </w:p>
            <w:p w14:paraId="2F8155E8" w14:textId="77777777" w:rsidR="00870050" w:rsidRDefault="00870050" w:rsidP="00870050">
              <w:pPr>
                <w:pStyle w:val="ListBullet"/>
                <w:numPr>
                  <w:ilvl w:val="0"/>
                  <w:numId w:val="14"/>
                </w:numPr>
                <w:spacing w:after="0" w:line="240" w:lineRule="auto"/>
                <w:rPr>
                  <w:rFonts w:ascii="Times New Roman" w:hAnsi="Times New Roman" w:cs="Times New Roman"/>
                  <w:sz w:val="22"/>
                </w:rPr>
              </w:pPr>
              <w:r>
                <w:rPr>
                  <w:rFonts w:ascii="Times New Roman" w:hAnsi="Times New Roman" w:cs="Times New Roman"/>
                  <w:sz w:val="22"/>
                </w:rPr>
                <w:t>Used Angular/Node.js to create a client/server application capable of using biometric facial recognition for user authentication rather than tradition usernames/passwords.</w:t>
              </w:r>
            </w:p>
            <w:p w14:paraId="0FC96174" w14:textId="77777777" w:rsidR="00870050" w:rsidRPr="00373CAC" w:rsidRDefault="00870050" w:rsidP="00870050">
              <w:pPr>
                <w:pStyle w:val="ListBullet"/>
                <w:numPr>
                  <w:ilvl w:val="0"/>
                  <w:numId w:val="14"/>
                </w:numPr>
                <w:spacing w:after="0" w:line="240" w:lineRule="auto"/>
                <w:rPr>
                  <w:rFonts w:ascii="Times New Roman" w:hAnsi="Times New Roman" w:cs="Times New Roman"/>
                  <w:sz w:val="22"/>
                </w:rPr>
              </w:pPr>
              <w:r w:rsidRPr="00426868">
                <w:rPr>
                  <w:rFonts w:ascii="Times New Roman" w:hAnsi="Times New Roman" w:cs="Times New Roman"/>
                  <w:sz w:val="22"/>
                </w:rPr>
                <w:t>Worked</w:t>
              </w:r>
              <w:r>
                <w:rPr>
                  <w:rFonts w:ascii="Times New Roman" w:hAnsi="Times New Roman" w:cs="Times New Roman"/>
                  <w:sz w:val="22"/>
                </w:rPr>
                <w:t xml:space="preserve"> on Java program that used local binary patterns to compare facial images and quantitatively determine similarity.</w:t>
              </w:r>
            </w:p>
            <w:p w14:paraId="730C27E9" w14:textId="3AB7107E" w:rsidR="00855766" w:rsidRPr="000618DA" w:rsidRDefault="00855766" w:rsidP="00855766">
              <w:pPr>
                <w:pStyle w:val="Heading2"/>
                <w:tabs>
                  <w:tab w:val="clear" w:pos="10080"/>
                  <w:tab w:val="right" w:pos="10800"/>
                </w:tabs>
                <w:rPr>
                  <w:rFonts w:ascii="Times New Roman" w:hAnsi="Times New Roman" w:cs="Times New Roman"/>
                  <w:sz w:val="22"/>
                  <w:szCs w:val="22"/>
                </w:rPr>
              </w:pPr>
              <w:r w:rsidRPr="000618DA">
                <w:rPr>
                  <w:rFonts w:ascii="Times New Roman" w:hAnsi="Times New Roman" w:cs="Times New Roman"/>
                  <w:sz w:val="22"/>
                  <w:szCs w:val="22"/>
                </w:rPr>
                <w:t>Jackson Laboratory</w:t>
              </w:r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  <w:r>
                <w:rPr>
                  <w:rFonts w:ascii="Times New Roman" w:hAnsi="Times New Roman" w:cs="Times New Roman"/>
                  <w:b w:val="0"/>
                  <w:i/>
                  <w:sz w:val="22"/>
                  <w:szCs w:val="22"/>
                </w:rPr>
                <w:t>Student Researcher</w:t>
              </w:r>
              <w:r w:rsidRPr="000618DA">
                <w:rPr>
                  <w:rFonts w:ascii="Times New Roman" w:hAnsi="Times New Roman" w:cs="Times New Roman"/>
                  <w:sz w:val="22"/>
                  <w:szCs w:val="22"/>
                </w:rPr>
                <w:tab/>
              </w:r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Durham, NC </w:t>
              </w:r>
              <w:r w:rsidRPr="00806C19">
                <w:rPr>
                  <w:rFonts w:ascii="Wingdings" w:hAnsi="Wingdings"/>
                  <w:color w:val="000000"/>
                </w:rPr>
                <w:t>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 w:rsidR="00AC5395">
                <w:rPr>
                  <w:rFonts w:ascii="Times New Roman" w:hAnsi="Times New Roman" w:cs="Times New Roman"/>
                  <w:sz w:val="22"/>
                  <w:szCs w:val="22"/>
                </w:rPr>
                <w:t>2014</w:t>
              </w:r>
              <w:r>
                <w:rPr>
                  <w:rFonts w:ascii="Times New Roman" w:hAnsi="Times New Roman" w:cs="Times New Roman"/>
                  <w:sz w:val="22"/>
                  <w:szCs w:val="22"/>
                </w:rPr>
                <w:t>-2016</w:t>
              </w:r>
            </w:p>
            <w:p w14:paraId="346405AA" w14:textId="09F0E70F" w:rsidR="00855766" w:rsidRDefault="00855766" w:rsidP="00855766">
              <w:pPr>
                <w:pStyle w:val="ListBullet"/>
                <w:numPr>
                  <w:ilvl w:val="0"/>
                  <w:numId w:val="14"/>
                </w:numPr>
                <w:spacing w:after="0" w:line="240" w:lineRule="auto"/>
                <w:rPr>
                  <w:rFonts w:ascii="Times New Roman" w:hAnsi="Times New Roman" w:cs="Times New Roman"/>
                  <w:sz w:val="22"/>
                </w:rPr>
              </w:pPr>
              <w:r w:rsidRPr="000618DA">
                <w:rPr>
                  <w:rFonts w:ascii="Times New Roman" w:hAnsi="Times New Roman" w:cs="Times New Roman"/>
                  <w:sz w:val="22"/>
                </w:rPr>
                <w:t xml:space="preserve">Participated in weekly video conferences with Jackson Laboratory; </w:t>
              </w:r>
              <w:r>
                <w:rPr>
                  <w:rFonts w:ascii="Times New Roman" w:hAnsi="Times New Roman" w:cs="Times New Roman"/>
                  <w:sz w:val="22"/>
                </w:rPr>
                <w:t>learned about computational techniques in R-Studio and the use of mice in genetic studies</w:t>
              </w:r>
            </w:p>
            <w:p w14:paraId="7C3A1383" w14:textId="79DCE44A" w:rsidR="00855766" w:rsidRPr="000618DA" w:rsidRDefault="00855766" w:rsidP="00855766">
              <w:pPr>
                <w:pStyle w:val="ListBullet"/>
                <w:numPr>
                  <w:ilvl w:val="0"/>
                  <w:numId w:val="14"/>
                </w:numPr>
                <w:spacing w:after="0" w:line="240" w:lineRule="auto"/>
                <w:rPr>
                  <w:rFonts w:ascii="Times New Roman" w:hAnsi="Times New Roman" w:cs="Times New Roman"/>
                  <w:sz w:val="22"/>
                </w:rPr>
              </w:pPr>
              <w:r>
                <w:rPr>
                  <w:rFonts w:ascii="Times New Roman" w:hAnsi="Times New Roman" w:cs="Times New Roman"/>
                  <w:sz w:val="22"/>
                </w:rPr>
                <w:t>Analyzed the BTBR mouse dataset</w:t>
              </w:r>
              <w:r w:rsidR="00CE1F66">
                <w:rPr>
                  <w:rFonts w:ascii="Times New Roman" w:hAnsi="Times New Roman" w:cs="Times New Roman"/>
                  <w:sz w:val="22"/>
                </w:rPr>
                <w:t xml:space="preserve"> in R-Studio</w:t>
              </w:r>
              <w:r>
                <w:rPr>
                  <w:rFonts w:ascii="Times New Roman" w:hAnsi="Times New Roman" w:cs="Times New Roman"/>
                  <w:sz w:val="22"/>
                </w:rPr>
                <w:t xml:space="preserve"> to find correlations between certain genotypes and certain diseases</w:t>
              </w:r>
            </w:p>
            <w:p w14:paraId="3DA3CB63" w14:textId="77777777" w:rsidR="00CE1FE4" w:rsidRDefault="00855766" w:rsidP="00373CAC">
              <w:pPr>
                <w:pStyle w:val="ListBullet"/>
                <w:numPr>
                  <w:ilvl w:val="0"/>
                  <w:numId w:val="14"/>
                </w:numPr>
                <w:spacing w:after="0" w:line="240" w:lineRule="auto"/>
                <w:rPr>
                  <w:rFonts w:ascii="Times New Roman" w:hAnsi="Times New Roman" w:cs="Times New Roman"/>
                  <w:sz w:val="22"/>
                </w:rPr>
              </w:pPr>
              <w:r w:rsidRPr="000618DA">
                <w:rPr>
                  <w:rFonts w:ascii="Times New Roman" w:hAnsi="Times New Roman" w:cs="Times New Roman"/>
                  <w:sz w:val="22"/>
                </w:rPr>
                <w:t xml:space="preserve">Co-authored a research paper on the effect of the </w:t>
              </w:r>
              <w:r w:rsidRPr="000618DA">
                <w:rPr>
                  <w:rFonts w:ascii="Times New Roman" w:hAnsi="Times New Roman" w:cs="Times New Roman"/>
                  <w:i/>
                  <w:sz w:val="22"/>
                </w:rPr>
                <w:t xml:space="preserve">Slc-19A2 </w:t>
              </w:r>
              <w:r w:rsidRPr="000618DA">
                <w:rPr>
                  <w:rFonts w:ascii="Times New Roman" w:hAnsi="Times New Roman" w:cs="Times New Roman"/>
                  <w:sz w:val="22"/>
                </w:rPr>
                <w:t>gene</w:t>
              </w:r>
              <w:r w:rsidRPr="000618DA">
                <w:rPr>
                  <w:rFonts w:ascii="Times New Roman" w:hAnsi="Times New Roman" w:cs="Times New Roman"/>
                  <w:i/>
                  <w:sz w:val="22"/>
                </w:rPr>
                <w:t xml:space="preserve"> </w:t>
              </w:r>
              <w:r w:rsidRPr="000618DA">
                <w:rPr>
                  <w:rFonts w:ascii="Times New Roman" w:hAnsi="Times New Roman" w:cs="Times New Roman"/>
                  <w:sz w:val="22"/>
                </w:rPr>
                <w:t>on the metabolic pathways of diabetes</w:t>
              </w:r>
            </w:p>
            <w:p w14:paraId="56124AB7" w14:textId="77777777" w:rsidR="00CE1FE4" w:rsidRPr="00C749B2" w:rsidRDefault="00CE1FE4" w:rsidP="00CE1FE4">
              <w:pPr>
                <w:pStyle w:val="Heading1"/>
                <w:pBdr>
                  <w:bottom w:val="single" w:sz="4" w:space="1" w:color="auto"/>
                </w:pBdr>
                <w:spacing w:before="100" w:beforeAutospacing="1"/>
                <w:rPr>
                  <w:rFonts w:ascii="Times New Roman" w:hAnsi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t>Projects</w:t>
              </w:r>
            </w:p>
            <w:p w14:paraId="16C93E34" w14:textId="77777777" w:rsidR="00CE1FE4" w:rsidRPr="000618DA" w:rsidRDefault="00754684" w:rsidP="00CE1FE4">
              <w:pPr>
                <w:pStyle w:val="Heading2"/>
                <w:tabs>
                  <w:tab w:val="clear" w:pos="10080"/>
                  <w:tab w:val="right" w:pos="10800"/>
                </w:tabs>
                <w:rPr>
                  <w:rFonts w:ascii="Times New Roman" w:hAnsi="Times New Roman" w:cs="Times New Roman"/>
                  <w:sz w:val="22"/>
                  <w:szCs w:val="22"/>
                </w:rPr>
              </w:pPr>
              <w:sdt>
                <w:sdtPr>
                  <w:rPr>
                    <w:rFonts w:ascii="Times New Roman" w:hAnsi="Times New Roman" w:cs="Times New Roman"/>
                    <w:sz w:val="22"/>
                    <w:szCs w:val="22"/>
                  </w:rPr>
                  <w:id w:val="1651629489"/>
                  <w:placeholder>
                    <w:docPart w:val="3B3826A2E074D14B98DE6B9DF6ECCB33"/>
                  </w:placeholder>
                </w:sdtPr>
                <w:sdtEndPr/>
                <w:sdtContent>
                  <w:r w:rsidR="00CE1FE4">
                    <w:rPr>
                      <w:rFonts w:ascii="Times New Roman" w:hAnsi="Times New Roman" w:cs="Times New Roman"/>
                      <w:sz w:val="22"/>
                      <w:szCs w:val="22"/>
                    </w:rPr>
                    <w:t>NBA “Clutch-ness” Web Application</w:t>
                  </w:r>
                </w:sdtContent>
              </w:sdt>
              <w:r w:rsidR="00CE1FE4" w:rsidRPr="000618DA">
                <w:rPr>
                  <w:rFonts w:ascii="Times New Roman" w:hAnsi="Times New Roman" w:cs="Times New Roman"/>
                  <w:sz w:val="22"/>
                  <w:szCs w:val="22"/>
                </w:rPr>
                <w:tab/>
              </w:r>
            </w:p>
            <w:p w14:paraId="4163FDB3" w14:textId="77777777" w:rsidR="00CE1FE4" w:rsidRDefault="00CE1FE4" w:rsidP="00CE1FE4">
              <w:pPr>
                <w:pStyle w:val="ListBullet"/>
                <w:numPr>
                  <w:ilvl w:val="0"/>
                  <w:numId w:val="14"/>
                </w:numPr>
                <w:spacing w:after="0" w:line="240" w:lineRule="auto"/>
                <w:rPr>
                  <w:rFonts w:ascii="Times New Roman" w:hAnsi="Times New Roman" w:cs="Times New Roman"/>
                  <w:sz w:val="22"/>
                </w:rPr>
              </w:pPr>
              <w:r>
                <w:rPr>
                  <w:rFonts w:ascii="Times New Roman" w:hAnsi="Times New Roman" w:cs="Times New Roman"/>
                  <w:sz w:val="22"/>
                </w:rPr>
                <w:t>Used Python to scrap player statistics in end-of-game situations from basketball reference sites and upload data to SQL database</w:t>
              </w:r>
            </w:p>
            <w:p w14:paraId="05A1819C" w14:textId="77777777" w:rsidR="00350AD1" w:rsidRDefault="00CE1FE4" w:rsidP="00CE1FE4">
              <w:pPr>
                <w:pStyle w:val="ListBullet"/>
                <w:numPr>
                  <w:ilvl w:val="0"/>
                  <w:numId w:val="14"/>
                </w:numPr>
                <w:spacing w:after="0" w:line="240" w:lineRule="auto"/>
                <w:rPr>
                  <w:rFonts w:ascii="Times New Roman" w:hAnsi="Times New Roman" w:cs="Times New Roman"/>
                  <w:sz w:val="22"/>
                </w:rPr>
              </w:pPr>
              <w:r>
                <w:rPr>
                  <w:rFonts w:ascii="Times New Roman" w:hAnsi="Times New Roman" w:cs="Times New Roman"/>
                  <w:sz w:val="22"/>
                </w:rPr>
                <w:t>Created interactive user interface with Bootstrap/Javascript/PHP; used user input to query relevant statistics from database, calculate metrics of clutch-ness, and dynamically display results</w:t>
              </w:r>
            </w:p>
            <w:p w14:paraId="1FC4A7EB" w14:textId="1DE5FF0A" w:rsidR="00350AD1" w:rsidRPr="000618DA" w:rsidRDefault="00350AD1" w:rsidP="00350AD1">
              <w:pPr>
                <w:pStyle w:val="Heading2"/>
                <w:tabs>
                  <w:tab w:val="clear" w:pos="10080"/>
                  <w:tab w:val="right" w:pos="10800"/>
                </w:tabs>
                <w:rPr>
                  <w:rFonts w:ascii="Times New Roman" w:hAnsi="Times New Roman" w:cs="Times New Roman"/>
                  <w:sz w:val="22"/>
                  <w:szCs w:val="22"/>
                </w:rPr>
              </w:pPr>
              <w:r>
                <w:rPr>
                  <w:rFonts w:ascii="Times New Roman" w:hAnsi="Times New Roman" w:cs="Times New Roman"/>
                  <w:sz w:val="22"/>
                  <w:szCs w:val="22"/>
                </w:rPr>
                <w:t>Brown Hackathon</w:t>
              </w:r>
            </w:p>
            <w:p w14:paraId="566AA08F" w14:textId="77777777" w:rsidR="00350AD1" w:rsidRDefault="00350AD1" w:rsidP="00350AD1">
              <w:pPr>
                <w:pStyle w:val="ListBullet"/>
                <w:numPr>
                  <w:ilvl w:val="0"/>
                  <w:numId w:val="14"/>
                </w:numPr>
                <w:spacing w:after="0" w:line="240" w:lineRule="auto"/>
                <w:rPr>
                  <w:rFonts w:ascii="Times New Roman" w:hAnsi="Times New Roman" w:cs="Times New Roman"/>
                  <w:sz w:val="22"/>
                </w:rPr>
              </w:pPr>
              <w:r>
                <w:rPr>
                  <w:rFonts w:ascii="Times New Roman" w:hAnsi="Times New Roman" w:cs="Times New Roman"/>
                  <w:sz w:val="22"/>
                </w:rPr>
                <w:t>Worked with team to create a rudimentary optical character recognition program in Python that took in images of handwritten text and output the text itself.</w:t>
              </w:r>
            </w:p>
            <w:p w14:paraId="6C7421AE" w14:textId="7C875162" w:rsidR="00077F51" w:rsidRPr="002F25D7" w:rsidRDefault="00350AD1" w:rsidP="002F25D7">
              <w:pPr>
                <w:pStyle w:val="ListBullet"/>
                <w:numPr>
                  <w:ilvl w:val="0"/>
                  <w:numId w:val="14"/>
                </w:numPr>
                <w:spacing w:after="0" w:line="240" w:lineRule="auto"/>
                <w:rPr>
                  <w:rFonts w:ascii="Times New Roman" w:hAnsi="Times New Roman" w:cs="Times New Roman"/>
                  <w:sz w:val="22"/>
                </w:rPr>
              </w:pPr>
              <w:r>
                <w:rPr>
                  <w:rFonts w:ascii="Times New Roman" w:hAnsi="Times New Roman" w:cs="Times New Roman"/>
                  <w:sz w:val="22"/>
                </w:rPr>
                <w:t>Developed a simple Android user interface in Android Studio that took pictures and used the OCR to return the text in the picture.</w:t>
              </w:r>
            </w:p>
          </w:sdtContent>
        </w:sdt>
      </w:sdtContent>
    </w:sdt>
    <w:p w14:paraId="21E5D9C9" w14:textId="5294E441" w:rsidR="00AF63F1" w:rsidRPr="00C749B2" w:rsidRDefault="00AF63F1" w:rsidP="00AF63F1">
      <w:pPr>
        <w:pStyle w:val="Heading1"/>
        <w:pBdr>
          <w:bottom w:val="single" w:sz="4" w:space="1" w:color="auto"/>
        </w:pBdr>
        <w:spacing w:before="100" w:before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Skills </w:t>
      </w:r>
    </w:p>
    <w:p w14:paraId="18098EFE" w14:textId="0EC73535" w:rsidR="008C503B" w:rsidRPr="002B1C61" w:rsidRDefault="00BD7193" w:rsidP="00A5092A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i/>
          <w:sz w:val="22"/>
        </w:rPr>
        <w:t>Technical</w:t>
      </w:r>
      <w:r w:rsidR="00D07564">
        <w:rPr>
          <w:rFonts w:ascii="Times New Roman" w:hAnsi="Times New Roman" w:cs="Times New Roman"/>
          <w:i/>
          <w:sz w:val="22"/>
        </w:rPr>
        <w:t xml:space="preserve">: </w:t>
      </w:r>
      <w:r w:rsidR="00D07564">
        <w:rPr>
          <w:rFonts w:ascii="Times New Roman" w:hAnsi="Times New Roman" w:cs="Times New Roman"/>
          <w:sz w:val="22"/>
        </w:rPr>
        <w:t xml:space="preserve">Python, Java, </w:t>
      </w:r>
      <w:r w:rsidR="00065D79">
        <w:rPr>
          <w:rFonts w:ascii="Times New Roman" w:hAnsi="Times New Roman" w:cs="Times New Roman"/>
          <w:sz w:val="22"/>
        </w:rPr>
        <w:t>Scala,</w:t>
      </w:r>
      <w:r w:rsidR="00334DDC">
        <w:rPr>
          <w:rFonts w:ascii="Times New Roman" w:hAnsi="Times New Roman" w:cs="Times New Roman"/>
          <w:sz w:val="22"/>
        </w:rPr>
        <w:t xml:space="preserve"> C,</w:t>
      </w:r>
      <w:r w:rsidR="00065D79">
        <w:rPr>
          <w:rFonts w:ascii="Times New Roman" w:hAnsi="Times New Roman" w:cs="Times New Roman"/>
          <w:sz w:val="22"/>
        </w:rPr>
        <w:t xml:space="preserve"> </w:t>
      </w:r>
      <w:r w:rsidR="00D07564">
        <w:rPr>
          <w:rFonts w:ascii="Times New Roman" w:hAnsi="Times New Roman" w:cs="Times New Roman"/>
          <w:sz w:val="22"/>
        </w:rPr>
        <w:t xml:space="preserve">R-Studio, </w:t>
      </w:r>
      <w:r w:rsidR="00573071">
        <w:rPr>
          <w:rFonts w:ascii="Times New Roman" w:hAnsi="Times New Roman" w:cs="Times New Roman"/>
          <w:sz w:val="22"/>
        </w:rPr>
        <w:t>HTML/CSS, Javascript</w:t>
      </w:r>
      <w:r w:rsidR="008470C3">
        <w:rPr>
          <w:rFonts w:ascii="Times New Roman" w:hAnsi="Times New Roman" w:cs="Times New Roman"/>
          <w:sz w:val="22"/>
        </w:rPr>
        <w:t xml:space="preserve">, </w:t>
      </w:r>
      <w:r w:rsidR="00065D79">
        <w:rPr>
          <w:rFonts w:ascii="Times New Roman" w:hAnsi="Times New Roman" w:cs="Times New Roman"/>
          <w:sz w:val="22"/>
        </w:rPr>
        <w:t>Unity</w:t>
      </w:r>
    </w:p>
    <w:sectPr w:rsidR="008C503B" w:rsidRPr="002B1C61" w:rsidSect="002F25D7">
      <w:headerReference w:type="default" r:id="rId11"/>
      <w:pgSz w:w="12240" w:h="15840"/>
      <w:pgMar w:top="360" w:right="720" w:bottom="36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38B886" w14:textId="77777777" w:rsidR="00A47416" w:rsidRDefault="00A47416">
      <w:pPr>
        <w:spacing w:line="240" w:lineRule="auto"/>
      </w:pPr>
      <w:r>
        <w:separator/>
      </w:r>
    </w:p>
  </w:endnote>
  <w:endnote w:type="continuationSeparator" w:id="0">
    <w:p w14:paraId="22F6A08A" w14:textId="77777777" w:rsidR="00A47416" w:rsidRDefault="00A474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BF63B7" w14:textId="77777777" w:rsidR="00A47416" w:rsidRDefault="00A47416">
      <w:pPr>
        <w:spacing w:line="240" w:lineRule="auto"/>
      </w:pPr>
      <w:r>
        <w:separator/>
      </w:r>
    </w:p>
  </w:footnote>
  <w:footnote w:type="continuationSeparator" w:id="0">
    <w:p w14:paraId="3B29C815" w14:textId="77777777" w:rsidR="00A47416" w:rsidRDefault="00A474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1F9949" w14:textId="77777777" w:rsidR="00A47416" w:rsidRDefault="00A47416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F25D7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09C5717"/>
    <w:multiLevelType w:val="hybridMultilevel"/>
    <w:tmpl w:val="881634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A60E9F"/>
    <w:multiLevelType w:val="multilevel"/>
    <w:tmpl w:val="504AB1BC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290761"/>
    <w:multiLevelType w:val="hybridMultilevel"/>
    <w:tmpl w:val="8340B1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CA5E5D"/>
    <w:multiLevelType w:val="multilevel"/>
    <w:tmpl w:val="504AB1BC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855FB7"/>
    <w:rsid w:val="00002402"/>
    <w:rsid w:val="00013AD6"/>
    <w:rsid w:val="00023F41"/>
    <w:rsid w:val="00043145"/>
    <w:rsid w:val="000618DA"/>
    <w:rsid w:val="000649BF"/>
    <w:rsid w:val="00065D79"/>
    <w:rsid w:val="00077F51"/>
    <w:rsid w:val="000827A5"/>
    <w:rsid w:val="000C2997"/>
    <w:rsid w:val="000C4355"/>
    <w:rsid w:val="000E533F"/>
    <w:rsid w:val="00104BF5"/>
    <w:rsid w:val="00111115"/>
    <w:rsid w:val="00124F75"/>
    <w:rsid w:val="00146310"/>
    <w:rsid w:val="00173F0F"/>
    <w:rsid w:val="001A3DF0"/>
    <w:rsid w:val="001A4A3D"/>
    <w:rsid w:val="001D2DAC"/>
    <w:rsid w:val="001D7C5F"/>
    <w:rsid w:val="001E5964"/>
    <w:rsid w:val="00221B5E"/>
    <w:rsid w:val="00223E8D"/>
    <w:rsid w:val="0025135A"/>
    <w:rsid w:val="00256055"/>
    <w:rsid w:val="00262F0A"/>
    <w:rsid w:val="00294798"/>
    <w:rsid w:val="002958CA"/>
    <w:rsid w:val="002B1C61"/>
    <w:rsid w:val="002B6F1E"/>
    <w:rsid w:val="002D3645"/>
    <w:rsid w:val="002D3BE6"/>
    <w:rsid w:val="002F2452"/>
    <w:rsid w:val="002F25D7"/>
    <w:rsid w:val="00334DDC"/>
    <w:rsid w:val="00340CAE"/>
    <w:rsid w:val="00350AD1"/>
    <w:rsid w:val="00361852"/>
    <w:rsid w:val="00373CAC"/>
    <w:rsid w:val="003C04CE"/>
    <w:rsid w:val="003C675F"/>
    <w:rsid w:val="003D4AE2"/>
    <w:rsid w:val="003D763C"/>
    <w:rsid w:val="003F2131"/>
    <w:rsid w:val="003F6C76"/>
    <w:rsid w:val="003F78C3"/>
    <w:rsid w:val="00426868"/>
    <w:rsid w:val="004358F9"/>
    <w:rsid w:val="004D5B5E"/>
    <w:rsid w:val="00503B7A"/>
    <w:rsid w:val="00512096"/>
    <w:rsid w:val="00573071"/>
    <w:rsid w:val="0057377A"/>
    <w:rsid w:val="00593192"/>
    <w:rsid w:val="005C4C8A"/>
    <w:rsid w:val="005E2013"/>
    <w:rsid w:val="005E3E54"/>
    <w:rsid w:val="005F76B3"/>
    <w:rsid w:val="006058F7"/>
    <w:rsid w:val="006314D0"/>
    <w:rsid w:val="00635811"/>
    <w:rsid w:val="00654C06"/>
    <w:rsid w:val="0068496B"/>
    <w:rsid w:val="006A026B"/>
    <w:rsid w:val="006A3B2C"/>
    <w:rsid w:val="006A6D5B"/>
    <w:rsid w:val="006C648A"/>
    <w:rsid w:val="006C69F6"/>
    <w:rsid w:val="006D5A1E"/>
    <w:rsid w:val="006D7E53"/>
    <w:rsid w:val="006E4E95"/>
    <w:rsid w:val="006F6708"/>
    <w:rsid w:val="00703905"/>
    <w:rsid w:val="00716455"/>
    <w:rsid w:val="00735336"/>
    <w:rsid w:val="00754684"/>
    <w:rsid w:val="00756295"/>
    <w:rsid w:val="00765DC0"/>
    <w:rsid w:val="0076663D"/>
    <w:rsid w:val="007748A8"/>
    <w:rsid w:val="00780941"/>
    <w:rsid w:val="007C5326"/>
    <w:rsid w:val="00806BEE"/>
    <w:rsid w:val="0082608C"/>
    <w:rsid w:val="00841F0A"/>
    <w:rsid w:val="00843515"/>
    <w:rsid w:val="00843E38"/>
    <w:rsid w:val="008470C3"/>
    <w:rsid w:val="00855766"/>
    <w:rsid w:val="00855FB7"/>
    <w:rsid w:val="00860D43"/>
    <w:rsid w:val="00870050"/>
    <w:rsid w:val="00876B9E"/>
    <w:rsid w:val="008A00D0"/>
    <w:rsid w:val="008C19E2"/>
    <w:rsid w:val="008C503B"/>
    <w:rsid w:val="008E0DDF"/>
    <w:rsid w:val="00904AC7"/>
    <w:rsid w:val="00911197"/>
    <w:rsid w:val="00925838"/>
    <w:rsid w:val="009448D8"/>
    <w:rsid w:val="00995EAB"/>
    <w:rsid w:val="009C1399"/>
    <w:rsid w:val="009D0955"/>
    <w:rsid w:val="009D5651"/>
    <w:rsid w:val="00A060B4"/>
    <w:rsid w:val="00A1263D"/>
    <w:rsid w:val="00A45986"/>
    <w:rsid w:val="00A47416"/>
    <w:rsid w:val="00A5092A"/>
    <w:rsid w:val="00A61075"/>
    <w:rsid w:val="00A854BC"/>
    <w:rsid w:val="00A9435B"/>
    <w:rsid w:val="00AA0B8C"/>
    <w:rsid w:val="00AB3A69"/>
    <w:rsid w:val="00AB5CD7"/>
    <w:rsid w:val="00AC5395"/>
    <w:rsid w:val="00AC59BC"/>
    <w:rsid w:val="00AD73FC"/>
    <w:rsid w:val="00AF32E9"/>
    <w:rsid w:val="00AF63F1"/>
    <w:rsid w:val="00B2503F"/>
    <w:rsid w:val="00B529B9"/>
    <w:rsid w:val="00B62CBE"/>
    <w:rsid w:val="00B63343"/>
    <w:rsid w:val="00B644C2"/>
    <w:rsid w:val="00B646B5"/>
    <w:rsid w:val="00B71868"/>
    <w:rsid w:val="00B7234B"/>
    <w:rsid w:val="00B91322"/>
    <w:rsid w:val="00BB251A"/>
    <w:rsid w:val="00BB7C2D"/>
    <w:rsid w:val="00BD1079"/>
    <w:rsid w:val="00BD7193"/>
    <w:rsid w:val="00BE4B14"/>
    <w:rsid w:val="00C36E1D"/>
    <w:rsid w:val="00C46F96"/>
    <w:rsid w:val="00C47DC4"/>
    <w:rsid w:val="00C746CB"/>
    <w:rsid w:val="00C749B2"/>
    <w:rsid w:val="00C8346A"/>
    <w:rsid w:val="00CA7716"/>
    <w:rsid w:val="00CC2C38"/>
    <w:rsid w:val="00CE1F66"/>
    <w:rsid w:val="00CE1FE4"/>
    <w:rsid w:val="00CF0CAB"/>
    <w:rsid w:val="00CF3383"/>
    <w:rsid w:val="00D07564"/>
    <w:rsid w:val="00D17EE3"/>
    <w:rsid w:val="00D2563A"/>
    <w:rsid w:val="00D320EA"/>
    <w:rsid w:val="00D7745B"/>
    <w:rsid w:val="00D9390F"/>
    <w:rsid w:val="00DA58C7"/>
    <w:rsid w:val="00DA61F9"/>
    <w:rsid w:val="00DA791A"/>
    <w:rsid w:val="00DB073E"/>
    <w:rsid w:val="00DB405E"/>
    <w:rsid w:val="00DD7A9F"/>
    <w:rsid w:val="00E05852"/>
    <w:rsid w:val="00E100F0"/>
    <w:rsid w:val="00E16318"/>
    <w:rsid w:val="00E305A9"/>
    <w:rsid w:val="00E47A37"/>
    <w:rsid w:val="00E50FBD"/>
    <w:rsid w:val="00E62F4B"/>
    <w:rsid w:val="00E7104C"/>
    <w:rsid w:val="00E87692"/>
    <w:rsid w:val="00ED0CA3"/>
    <w:rsid w:val="00ED1E41"/>
    <w:rsid w:val="00ED5A94"/>
    <w:rsid w:val="00ED6DA9"/>
    <w:rsid w:val="00EF3FA6"/>
    <w:rsid w:val="00EF470D"/>
    <w:rsid w:val="00F27DF4"/>
    <w:rsid w:val="00F34B3C"/>
    <w:rsid w:val="00F40F3D"/>
    <w:rsid w:val="00F501A6"/>
    <w:rsid w:val="00FD524A"/>
    <w:rsid w:val="00FD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FDCD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A47416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7C5F"/>
    <w:rPr>
      <w:color w:val="68135E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A47416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7C5F"/>
    <w:rPr>
      <w:color w:val="6813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justin_zhang@brown.edu" TargetMode="External"/><Relationship Id="rId10" Type="http://schemas.openxmlformats.org/officeDocument/2006/relationships/hyperlink" Target="jmz.tn.m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Simpl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89F902861CAB74A9F0BAF1ABC5C7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D2C0E-B3B5-BB4A-B281-337F04E04376}"/>
      </w:docPartPr>
      <w:docPartBody>
        <w:p w:rsidR="00423D2F" w:rsidRDefault="00423D2F">
          <w:pPr>
            <w:pStyle w:val="889F902861CAB74A9F0BAF1ABC5C7572"/>
          </w:pPr>
          <w:r>
            <w:t>Lorem ipsum dolor</w:t>
          </w:r>
        </w:p>
      </w:docPartBody>
    </w:docPart>
    <w:docPart>
      <w:docPartPr>
        <w:name w:val="C48C4C4CC2C10C41AB8335C09F95F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B060F-25DD-CE4B-85BE-1C41BAD52804}"/>
      </w:docPartPr>
      <w:docPartBody>
        <w:p w:rsidR="003C7FB2" w:rsidRDefault="00423D2F" w:rsidP="00423D2F">
          <w:pPr>
            <w:pStyle w:val="C48C4C4CC2C10C41AB8335C09F95F75E"/>
          </w:pPr>
          <w:r>
            <w:t>Lorem ipsum dolor</w:t>
          </w:r>
        </w:p>
      </w:docPartBody>
    </w:docPart>
    <w:docPart>
      <w:docPartPr>
        <w:name w:val="6944746AD367DF48A9CF1AB176645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1834B-2EC3-7747-B3E6-B7563BA20A80}"/>
      </w:docPartPr>
      <w:docPartBody>
        <w:p w:rsidR="000D2CB7" w:rsidRDefault="000D2CB7" w:rsidP="000D2CB7">
          <w:pPr>
            <w:pStyle w:val="6944746AD367DF48A9CF1AB176645FBD"/>
          </w:pPr>
          <w:r>
            <w:t>Aliquam dapibus.</w:t>
          </w:r>
        </w:p>
      </w:docPartBody>
    </w:docPart>
    <w:docPart>
      <w:docPartPr>
        <w:name w:val="FA474FD6D38D804AA98376CEB3EF4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F0F3B-A01A-E748-B19F-DF303105FE20}"/>
      </w:docPartPr>
      <w:docPartBody>
        <w:p w:rsidR="000D2CB7" w:rsidRDefault="000D2CB7" w:rsidP="000D2CB7">
          <w:pPr>
            <w:pStyle w:val="FA474FD6D38D804AA98376CEB3EF4B27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1A075E301FE7924BAF8EEC74E7C06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1D36C-062B-9C48-B2A2-E2D11CFBD7C5}"/>
      </w:docPartPr>
      <w:docPartBody>
        <w:p w:rsidR="005831E1" w:rsidRDefault="007E7C2A" w:rsidP="007E7C2A">
          <w:pPr>
            <w:pStyle w:val="1A075E301FE7924BAF8EEC74E7C06EFE"/>
          </w:pPr>
          <w:r>
            <w:t>Lorem ipsum dolor</w:t>
          </w:r>
        </w:p>
      </w:docPartBody>
    </w:docPart>
    <w:docPart>
      <w:docPartPr>
        <w:name w:val="9C264D44A61B93488E68553BDF92F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F19A9-6B77-0646-B803-F95005D26019}"/>
      </w:docPartPr>
      <w:docPartBody>
        <w:p w:rsidR="005831E1" w:rsidRDefault="007E7C2A" w:rsidP="007E7C2A">
          <w:pPr>
            <w:pStyle w:val="9C264D44A61B93488E68553BDF92FEF8"/>
          </w:pPr>
          <w:r>
            <w:t>Lorem ipsum dolor</w:t>
          </w:r>
        </w:p>
      </w:docPartBody>
    </w:docPart>
    <w:docPart>
      <w:docPartPr>
        <w:name w:val="E3628965CE3F2F4B92F37F17B7A50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7C7C2-C10C-414C-BCDD-C76B1FD9977E}"/>
      </w:docPartPr>
      <w:docPartBody>
        <w:p w:rsidR="00900782" w:rsidRDefault="0014596C" w:rsidP="0014596C">
          <w:pPr>
            <w:pStyle w:val="E3628965CE3F2F4B92F37F17B7A5071E"/>
          </w:pPr>
          <w:r>
            <w:t>Lorem ipsum dolor</w:t>
          </w:r>
        </w:p>
      </w:docPartBody>
    </w:docPart>
    <w:docPart>
      <w:docPartPr>
        <w:name w:val="3B3826A2E074D14B98DE6B9DF6ECC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CD7B4-5674-7240-B338-F6EE37DF6C18}"/>
      </w:docPartPr>
      <w:docPartBody>
        <w:p w:rsidR="00595660" w:rsidRDefault="000C4E48" w:rsidP="000C4E48">
          <w:pPr>
            <w:pStyle w:val="3B3826A2E074D14B98DE6B9DF6ECCB33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D2F"/>
    <w:rsid w:val="000C4E48"/>
    <w:rsid w:val="000D2CB7"/>
    <w:rsid w:val="0014596C"/>
    <w:rsid w:val="00227091"/>
    <w:rsid w:val="003C7FB2"/>
    <w:rsid w:val="00423D2F"/>
    <w:rsid w:val="005831E1"/>
    <w:rsid w:val="00595660"/>
    <w:rsid w:val="0066050A"/>
    <w:rsid w:val="007E7C2A"/>
    <w:rsid w:val="00855F04"/>
    <w:rsid w:val="00900782"/>
    <w:rsid w:val="00AA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EF733958EDCEE14EB2010A903A2BB690">
    <w:name w:val="EF733958EDCEE14EB2010A903A2BB690"/>
  </w:style>
  <w:style w:type="paragraph" w:customStyle="1" w:styleId="889F902861CAB74A9F0BAF1ABC5C7572">
    <w:name w:val="889F902861CAB74A9F0BAF1ABC5C7572"/>
  </w:style>
  <w:style w:type="paragraph" w:styleId="ListBullet">
    <w:name w:val="List Bullet"/>
    <w:basedOn w:val="Normal"/>
    <w:rsid w:val="00423D2F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D2D0A84CCAB6B54E8F094DC8B8ABE7AA">
    <w:name w:val="D2D0A84CCAB6B54E8F094DC8B8ABE7AA"/>
  </w:style>
  <w:style w:type="paragraph" w:customStyle="1" w:styleId="948C1D3449506845ADCA67C195EAB6D4">
    <w:name w:val="948C1D3449506845ADCA67C195EAB6D4"/>
  </w:style>
  <w:style w:type="paragraph" w:customStyle="1" w:styleId="F2917886D4081A4FA7408502016C02BA">
    <w:name w:val="F2917886D4081A4FA7408502016C02BA"/>
  </w:style>
  <w:style w:type="paragraph" w:customStyle="1" w:styleId="D4CF5B92F3F8FB4296DFD506776F1507">
    <w:name w:val="D4CF5B92F3F8FB4296DFD506776F1507"/>
  </w:style>
  <w:style w:type="paragraph" w:customStyle="1" w:styleId="D33CC479041F4041BD0E2CBF836CC8AF">
    <w:name w:val="D33CC479041F4041BD0E2CBF836CC8AF"/>
  </w:style>
  <w:style w:type="paragraph" w:customStyle="1" w:styleId="8527399735D64B46B94AE70B0252D77E">
    <w:name w:val="8527399735D64B46B94AE70B0252D77E"/>
  </w:style>
  <w:style w:type="paragraph" w:customStyle="1" w:styleId="8152D74D4088E24D80BFB1EEC2025D66">
    <w:name w:val="8152D74D4088E24D80BFB1EEC2025D66"/>
  </w:style>
  <w:style w:type="paragraph" w:customStyle="1" w:styleId="00BB9E5EA4BBEE4AA5E375211F4E90C4">
    <w:name w:val="00BB9E5EA4BBEE4AA5E375211F4E90C4"/>
  </w:style>
  <w:style w:type="paragraph" w:customStyle="1" w:styleId="6B7EB0D1B39BBC4392A9A29BE2501C85">
    <w:name w:val="6B7EB0D1B39BBC4392A9A29BE2501C85"/>
    <w:rsid w:val="00423D2F"/>
  </w:style>
  <w:style w:type="paragraph" w:customStyle="1" w:styleId="299DB6659B73F5478B063B9DF2A9D1AB">
    <w:name w:val="299DB6659B73F5478B063B9DF2A9D1AB"/>
    <w:rsid w:val="00423D2F"/>
  </w:style>
  <w:style w:type="paragraph" w:customStyle="1" w:styleId="C48C4C4CC2C10C41AB8335C09F95F75E">
    <w:name w:val="C48C4C4CC2C10C41AB8335C09F95F75E"/>
    <w:rsid w:val="00423D2F"/>
  </w:style>
  <w:style w:type="paragraph" w:customStyle="1" w:styleId="8134087107CC8A429E5F1D494BAFF1B9">
    <w:name w:val="8134087107CC8A429E5F1D494BAFF1B9"/>
    <w:rsid w:val="00423D2F"/>
  </w:style>
  <w:style w:type="paragraph" w:customStyle="1" w:styleId="93A0D62915816E4E8A2C123B461C8CD2">
    <w:name w:val="93A0D62915816E4E8A2C123B461C8CD2"/>
    <w:rsid w:val="00423D2F"/>
  </w:style>
  <w:style w:type="paragraph" w:customStyle="1" w:styleId="EAE0AFB337F8874A82CFE39D8FBE1DE4">
    <w:name w:val="EAE0AFB337F8874A82CFE39D8FBE1DE4"/>
    <w:rsid w:val="00423D2F"/>
  </w:style>
  <w:style w:type="paragraph" w:customStyle="1" w:styleId="6944746AD367DF48A9CF1AB176645FBD">
    <w:name w:val="6944746AD367DF48A9CF1AB176645FBD"/>
    <w:rsid w:val="000D2CB7"/>
  </w:style>
  <w:style w:type="paragraph" w:customStyle="1" w:styleId="FA474FD6D38D804AA98376CEB3EF4B27">
    <w:name w:val="FA474FD6D38D804AA98376CEB3EF4B27"/>
    <w:rsid w:val="000D2CB7"/>
  </w:style>
  <w:style w:type="paragraph" w:customStyle="1" w:styleId="4205F5239BD15740863F934B182614D8">
    <w:name w:val="4205F5239BD15740863F934B182614D8"/>
    <w:rsid w:val="000D2CB7"/>
  </w:style>
  <w:style w:type="paragraph" w:customStyle="1" w:styleId="AE2B951CDC088244A69EC895DD0C733B">
    <w:name w:val="AE2B951CDC088244A69EC895DD0C733B"/>
    <w:rsid w:val="000D2CB7"/>
  </w:style>
  <w:style w:type="paragraph" w:customStyle="1" w:styleId="068713BC9CACCE418BBF712870254CCC">
    <w:name w:val="068713BC9CACCE418BBF712870254CCC"/>
    <w:rsid w:val="000D2CB7"/>
  </w:style>
  <w:style w:type="paragraph" w:customStyle="1" w:styleId="1D93F2E73559C74A98D5B50EFD70B1A0">
    <w:name w:val="1D93F2E73559C74A98D5B50EFD70B1A0"/>
    <w:rsid w:val="000D2CB7"/>
  </w:style>
  <w:style w:type="paragraph" w:customStyle="1" w:styleId="E21949F74DC91E4CADF8E59B15055D26">
    <w:name w:val="E21949F74DC91E4CADF8E59B15055D26"/>
    <w:rsid w:val="00AA30B6"/>
  </w:style>
  <w:style w:type="paragraph" w:customStyle="1" w:styleId="1242CC041C1C1A4F9839CD5D37599A7B">
    <w:name w:val="1242CC041C1C1A4F9839CD5D37599A7B"/>
    <w:rsid w:val="00AA30B6"/>
  </w:style>
  <w:style w:type="paragraph" w:customStyle="1" w:styleId="1A075E301FE7924BAF8EEC74E7C06EFE">
    <w:name w:val="1A075E301FE7924BAF8EEC74E7C06EFE"/>
    <w:rsid w:val="007E7C2A"/>
    <w:rPr>
      <w:lang w:eastAsia="zh-CN"/>
    </w:rPr>
  </w:style>
  <w:style w:type="paragraph" w:customStyle="1" w:styleId="9C264D44A61B93488E68553BDF92FEF8">
    <w:name w:val="9C264D44A61B93488E68553BDF92FEF8"/>
    <w:rsid w:val="007E7C2A"/>
    <w:rPr>
      <w:lang w:eastAsia="zh-CN"/>
    </w:rPr>
  </w:style>
  <w:style w:type="paragraph" w:customStyle="1" w:styleId="E3628965CE3F2F4B92F37F17B7A5071E">
    <w:name w:val="E3628965CE3F2F4B92F37F17B7A5071E"/>
    <w:rsid w:val="0014596C"/>
    <w:rPr>
      <w:lang w:eastAsia="zh-CN"/>
    </w:rPr>
  </w:style>
  <w:style w:type="paragraph" w:customStyle="1" w:styleId="3B3826A2E074D14B98DE6B9DF6ECCB33">
    <w:name w:val="3B3826A2E074D14B98DE6B9DF6ECCB33"/>
    <w:rsid w:val="000C4E48"/>
    <w:rPr>
      <w:lang w:eastAsia="zh-CN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EF733958EDCEE14EB2010A903A2BB690">
    <w:name w:val="EF733958EDCEE14EB2010A903A2BB690"/>
  </w:style>
  <w:style w:type="paragraph" w:customStyle="1" w:styleId="889F902861CAB74A9F0BAF1ABC5C7572">
    <w:name w:val="889F902861CAB74A9F0BAF1ABC5C7572"/>
  </w:style>
  <w:style w:type="paragraph" w:styleId="ListBullet">
    <w:name w:val="List Bullet"/>
    <w:basedOn w:val="Normal"/>
    <w:rsid w:val="00423D2F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D2D0A84CCAB6B54E8F094DC8B8ABE7AA">
    <w:name w:val="D2D0A84CCAB6B54E8F094DC8B8ABE7AA"/>
  </w:style>
  <w:style w:type="paragraph" w:customStyle="1" w:styleId="948C1D3449506845ADCA67C195EAB6D4">
    <w:name w:val="948C1D3449506845ADCA67C195EAB6D4"/>
  </w:style>
  <w:style w:type="paragraph" w:customStyle="1" w:styleId="F2917886D4081A4FA7408502016C02BA">
    <w:name w:val="F2917886D4081A4FA7408502016C02BA"/>
  </w:style>
  <w:style w:type="paragraph" w:customStyle="1" w:styleId="D4CF5B92F3F8FB4296DFD506776F1507">
    <w:name w:val="D4CF5B92F3F8FB4296DFD506776F1507"/>
  </w:style>
  <w:style w:type="paragraph" w:customStyle="1" w:styleId="D33CC479041F4041BD0E2CBF836CC8AF">
    <w:name w:val="D33CC479041F4041BD0E2CBF836CC8AF"/>
  </w:style>
  <w:style w:type="paragraph" w:customStyle="1" w:styleId="8527399735D64B46B94AE70B0252D77E">
    <w:name w:val="8527399735D64B46B94AE70B0252D77E"/>
  </w:style>
  <w:style w:type="paragraph" w:customStyle="1" w:styleId="8152D74D4088E24D80BFB1EEC2025D66">
    <w:name w:val="8152D74D4088E24D80BFB1EEC2025D66"/>
  </w:style>
  <w:style w:type="paragraph" w:customStyle="1" w:styleId="00BB9E5EA4BBEE4AA5E375211F4E90C4">
    <w:name w:val="00BB9E5EA4BBEE4AA5E375211F4E90C4"/>
  </w:style>
  <w:style w:type="paragraph" w:customStyle="1" w:styleId="6B7EB0D1B39BBC4392A9A29BE2501C85">
    <w:name w:val="6B7EB0D1B39BBC4392A9A29BE2501C85"/>
    <w:rsid w:val="00423D2F"/>
  </w:style>
  <w:style w:type="paragraph" w:customStyle="1" w:styleId="299DB6659B73F5478B063B9DF2A9D1AB">
    <w:name w:val="299DB6659B73F5478B063B9DF2A9D1AB"/>
    <w:rsid w:val="00423D2F"/>
  </w:style>
  <w:style w:type="paragraph" w:customStyle="1" w:styleId="C48C4C4CC2C10C41AB8335C09F95F75E">
    <w:name w:val="C48C4C4CC2C10C41AB8335C09F95F75E"/>
    <w:rsid w:val="00423D2F"/>
  </w:style>
  <w:style w:type="paragraph" w:customStyle="1" w:styleId="8134087107CC8A429E5F1D494BAFF1B9">
    <w:name w:val="8134087107CC8A429E5F1D494BAFF1B9"/>
    <w:rsid w:val="00423D2F"/>
  </w:style>
  <w:style w:type="paragraph" w:customStyle="1" w:styleId="93A0D62915816E4E8A2C123B461C8CD2">
    <w:name w:val="93A0D62915816E4E8A2C123B461C8CD2"/>
    <w:rsid w:val="00423D2F"/>
  </w:style>
  <w:style w:type="paragraph" w:customStyle="1" w:styleId="EAE0AFB337F8874A82CFE39D8FBE1DE4">
    <w:name w:val="EAE0AFB337F8874A82CFE39D8FBE1DE4"/>
    <w:rsid w:val="00423D2F"/>
  </w:style>
  <w:style w:type="paragraph" w:customStyle="1" w:styleId="6944746AD367DF48A9CF1AB176645FBD">
    <w:name w:val="6944746AD367DF48A9CF1AB176645FBD"/>
    <w:rsid w:val="000D2CB7"/>
  </w:style>
  <w:style w:type="paragraph" w:customStyle="1" w:styleId="FA474FD6D38D804AA98376CEB3EF4B27">
    <w:name w:val="FA474FD6D38D804AA98376CEB3EF4B27"/>
    <w:rsid w:val="000D2CB7"/>
  </w:style>
  <w:style w:type="paragraph" w:customStyle="1" w:styleId="4205F5239BD15740863F934B182614D8">
    <w:name w:val="4205F5239BD15740863F934B182614D8"/>
    <w:rsid w:val="000D2CB7"/>
  </w:style>
  <w:style w:type="paragraph" w:customStyle="1" w:styleId="AE2B951CDC088244A69EC895DD0C733B">
    <w:name w:val="AE2B951CDC088244A69EC895DD0C733B"/>
    <w:rsid w:val="000D2CB7"/>
  </w:style>
  <w:style w:type="paragraph" w:customStyle="1" w:styleId="068713BC9CACCE418BBF712870254CCC">
    <w:name w:val="068713BC9CACCE418BBF712870254CCC"/>
    <w:rsid w:val="000D2CB7"/>
  </w:style>
  <w:style w:type="paragraph" w:customStyle="1" w:styleId="1D93F2E73559C74A98D5B50EFD70B1A0">
    <w:name w:val="1D93F2E73559C74A98D5B50EFD70B1A0"/>
    <w:rsid w:val="000D2CB7"/>
  </w:style>
  <w:style w:type="paragraph" w:customStyle="1" w:styleId="E21949F74DC91E4CADF8E59B15055D26">
    <w:name w:val="E21949F74DC91E4CADF8E59B15055D26"/>
    <w:rsid w:val="00AA30B6"/>
  </w:style>
  <w:style w:type="paragraph" w:customStyle="1" w:styleId="1242CC041C1C1A4F9839CD5D37599A7B">
    <w:name w:val="1242CC041C1C1A4F9839CD5D37599A7B"/>
    <w:rsid w:val="00AA30B6"/>
  </w:style>
  <w:style w:type="paragraph" w:customStyle="1" w:styleId="1A075E301FE7924BAF8EEC74E7C06EFE">
    <w:name w:val="1A075E301FE7924BAF8EEC74E7C06EFE"/>
    <w:rsid w:val="007E7C2A"/>
    <w:rPr>
      <w:lang w:eastAsia="zh-CN"/>
    </w:rPr>
  </w:style>
  <w:style w:type="paragraph" w:customStyle="1" w:styleId="9C264D44A61B93488E68553BDF92FEF8">
    <w:name w:val="9C264D44A61B93488E68553BDF92FEF8"/>
    <w:rsid w:val="007E7C2A"/>
    <w:rPr>
      <w:lang w:eastAsia="zh-CN"/>
    </w:rPr>
  </w:style>
  <w:style w:type="paragraph" w:customStyle="1" w:styleId="E3628965CE3F2F4B92F37F17B7A5071E">
    <w:name w:val="E3628965CE3F2F4B92F37F17B7A5071E"/>
    <w:rsid w:val="0014596C"/>
    <w:rPr>
      <w:lang w:eastAsia="zh-CN"/>
    </w:rPr>
  </w:style>
  <w:style w:type="paragraph" w:customStyle="1" w:styleId="3B3826A2E074D14B98DE6B9DF6ECCB33">
    <w:name w:val="3B3826A2E074D14B98DE6B9DF6ECCB33"/>
    <w:rsid w:val="000C4E48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D65DE1-4424-0449-A6EC-72F7E852B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Resume.dotx</Template>
  <TotalTime>3</TotalTime>
  <Pages>1</Pages>
  <Words>434</Words>
  <Characters>2479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Objective</vt:lpstr>
      <vt:lpstr>Experience</vt:lpstr>
      <vt:lpstr>    Lorem ipsum dolor	[Insert Dates]</vt:lpstr>
      <vt:lpstr>    Lorem ipsum dolor	[Insert Dates]</vt:lpstr>
      <vt:lpstr>Education</vt:lpstr>
      <vt:lpstr>    Aliquam dapibus.	[Insert Dates]</vt:lpstr>
      <vt:lpstr>    Aliquam dapibus.	[Insert Dates]</vt:lpstr>
      <vt:lpstr>Skills</vt:lpstr>
    </vt:vector>
  </TitlesOfParts>
  <Manager/>
  <Company/>
  <LinksUpToDate>false</LinksUpToDate>
  <CharactersWithSpaces>2908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Zhang</dc:creator>
  <cp:keywords/>
  <dc:description/>
  <cp:lastModifiedBy>Justin Zhang</cp:lastModifiedBy>
  <cp:revision>5</cp:revision>
  <dcterms:created xsi:type="dcterms:W3CDTF">2017-11-07T18:11:00Z</dcterms:created>
  <dcterms:modified xsi:type="dcterms:W3CDTF">2017-11-28T15:26:00Z</dcterms:modified>
  <cp:category/>
</cp:coreProperties>
</file>